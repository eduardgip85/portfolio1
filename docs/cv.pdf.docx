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063" w:rsidRDefault="008F2CCC" w:rsidP="00D70063">
      <w:pPr>
        <w:pStyle w:val="Ttulo3"/>
      </w:pPr>
      <w:r w:rsidRPr="008F2CCC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alt="Sidebar text box" style="position:absolute;margin-left:0;margin-top:0;width:169.2pt;height:666pt;z-index:251659264;visibility:visible;mso-left-percent:88;mso-wrap-distance-top:3.6pt;mso-wrap-distance-bottom:3.6pt;mso-position-horizontal-relative:page;mso-position-vertical:top;mso-position-vertical-relative:margin;mso-left-percent: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j&#10;HEzm3gAAAAYBAAAPAAAAAAAAAAAAAAAAAGoEAABkcnMvZG93bnJldi54bWxQSwUGAAAAAAQABADz&#10;AAAAdQUAAAAA&#10;" filled="f" stroked="f">
            <v:textbox inset="0,0,0,0">
              <w:txbxContent>
                <w:p w:rsidR="00D70063" w:rsidRDefault="00E00607" w:rsidP="00D70063">
                  <w:pPr>
                    <w:pStyle w:val="Photo"/>
                  </w:pPr>
                  <w:r>
                    <w:rPr>
                      <w:noProof/>
                      <w:lang w:val="es-ES" w:eastAsia="es-ES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68.75pt;height:229.5pt">
                        <v:imagedata r:id="rId7" o:title="IMG_20200429_121922_994"/>
                      </v:shape>
                    </w:pict>
                  </w:r>
                </w:p>
                <w:p w:rsidR="00187B92" w:rsidRPr="00486E5D" w:rsidRDefault="008F2CCC" w:rsidP="00486E5D">
                  <w:pPr>
                    <w:pStyle w:val="Ttulo"/>
                  </w:pPr>
                  <w:sdt>
                    <w:sdtPr>
                      <w:alias w:val="Your Name"/>
                      <w:tag w:val="Your Name"/>
                      <w:id w:val="-1489158292"/>
                      <w:placeholder>
                        <w:docPart w:val="DB4FCE161D894D10B9349B1F8F9E0DD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 w:multiLine="1"/>
                    </w:sdtPr>
                    <w:sdtContent>
                      <w:r w:rsidR="00185C17">
                        <w:rPr>
                          <w:lang w:val="es-ES"/>
                        </w:rPr>
                        <w:t>eduARD gomà</w:t>
                      </w:r>
                    </w:sdtContent>
                  </w:sdt>
                  <w:r w:rsidR="00185C17">
                    <w:t xml:space="preserve"> PUlido</w:t>
                  </w:r>
                </w:p>
                <w:p w:rsidR="00D70063" w:rsidRDefault="00D70063" w:rsidP="00D70063">
                  <w:pPr>
                    <w:pStyle w:val="Subttulo"/>
                  </w:pPr>
                </w:p>
                <w:p w:rsidR="00185C17" w:rsidRDefault="00185C17" w:rsidP="00D70063">
                  <w:pPr>
                    <w:pStyle w:val="Subttulo"/>
                  </w:pPr>
                  <w:r>
                    <w:t>Email:</w:t>
                  </w:r>
                </w:p>
                <w:p w:rsidR="00185C17" w:rsidRDefault="00185C17" w:rsidP="00D70063">
                  <w:pPr>
                    <w:pStyle w:val="Subttulo"/>
                  </w:pPr>
                  <w:r>
                    <w:t>eduardgip85@gmail.com</w:t>
                  </w:r>
                </w:p>
                <w:p w:rsidR="00D70063" w:rsidRDefault="00185C17" w:rsidP="00D70063">
                  <w:pPr>
                    <w:pStyle w:val="Ttulo1"/>
                  </w:pPr>
                  <w:r>
                    <w:t>Objetivo</w:t>
                  </w:r>
                </w:p>
                <w:p w:rsidR="00D70063" w:rsidRDefault="00185C17" w:rsidP="00D70063">
                  <w:r>
                    <w:t>Empezar a trabajar como informatico / programador</w:t>
                  </w:r>
                </w:p>
                <w:p w:rsidR="00D70063" w:rsidRDefault="00185C17" w:rsidP="00D70063">
                  <w:pPr>
                    <w:pStyle w:val="Ttulo2"/>
                  </w:pPr>
                  <w:r>
                    <w:t>habilidades</w:t>
                  </w:r>
                </w:p>
                <w:p w:rsidR="00D70063" w:rsidRDefault="00185C17" w:rsidP="00185C17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Flexibilidad</w:t>
                  </w:r>
                </w:p>
                <w:p w:rsidR="00185C17" w:rsidRDefault="00185C17" w:rsidP="00185C17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Sociable</w:t>
                  </w:r>
                </w:p>
                <w:p w:rsidR="00185C17" w:rsidRDefault="00185C17" w:rsidP="00185C17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Trabajo en equipo</w:t>
                  </w:r>
                </w:p>
                <w:p w:rsidR="00185C17" w:rsidRDefault="00185C17" w:rsidP="00185C17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Comunicación</w:t>
                  </w:r>
                </w:p>
                <w:p w:rsidR="00D70063" w:rsidRDefault="00D70063" w:rsidP="00D70063">
                  <w:pPr>
                    <w:pStyle w:val="ContactInfo"/>
                  </w:pPr>
                </w:p>
              </w:txbxContent>
            </v:textbox>
            <w10:wrap type="square" anchorx="page" anchory="margin"/>
            <w10:anchorlock/>
          </v:shape>
        </w:pict>
      </w:r>
      <w:r w:rsidR="00185C17">
        <w:t>EXPERIENCIA</w:t>
      </w:r>
    </w:p>
    <w:p w:rsidR="00D70063" w:rsidRDefault="00185C17" w:rsidP="00D70063">
      <w:pPr>
        <w:pStyle w:val="Ttulo4"/>
      </w:pPr>
      <w:r>
        <w:t>Auxiliar administrativo</w:t>
      </w:r>
    </w:p>
    <w:p w:rsidR="00D70063" w:rsidRDefault="00185C17" w:rsidP="00D70063">
      <w:pPr>
        <w:pStyle w:val="Ttulo5"/>
      </w:pPr>
      <w:r>
        <w:t>julio 2012 – julio 2013</w:t>
      </w:r>
    </w:p>
    <w:p w:rsidR="00D70063" w:rsidRDefault="00185C17" w:rsidP="00D70063">
      <w:r>
        <w:t>Gestión de clientes y recepción de reservas durante los veranos de 2012 y 2013</w:t>
      </w:r>
    </w:p>
    <w:p w:rsidR="00D70063" w:rsidRDefault="00185C17" w:rsidP="00D70063">
      <w:pPr>
        <w:pStyle w:val="Ttulo4"/>
      </w:pPr>
      <w:r>
        <w:t>Monitor de lleure</w:t>
      </w:r>
    </w:p>
    <w:p w:rsidR="00185C17" w:rsidRDefault="00185C17" w:rsidP="00185C17">
      <w:pPr>
        <w:pStyle w:val="Ttulo5"/>
      </w:pPr>
      <w:r>
        <w:t>junio 2014 – agosto 2018</w:t>
      </w:r>
    </w:p>
    <w:p w:rsidR="00D70063" w:rsidRDefault="00185C17" w:rsidP="00185C17">
      <w:r>
        <w:t>Monitor de Casal de verano. Creación de actividades deportivas y acompañamiento infanto-juvenil</w:t>
      </w:r>
    </w:p>
    <w:p w:rsidR="00185C17" w:rsidRDefault="00185C17" w:rsidP="00185C17">
      <w:pPr>
        <w:pStyle w:val="Ttulo4"/>
      </w:pPr>
      <w:r>
        <w:t>Practicas de informatico</w:t>
      </w:r>
    </w:p>
    <w:p w:rsidR="00185C17" w:rsidRDefault="00185C17" w:rsidP="00185C17">
      <w:pPr>
        <w:pStyle w:val="Ttulo5"/>
      </w:pPr>
      <w:r>
        <w:t>junio 2019 – agosto 2019</w:t>
      </w:r>
    </w:p>
    <w:p w:rsidR="00185C17" w:rsidRDefault="00185C17" w:rsidP="00185C17">
      <w:r>
        <w:t xml:space="preserve">Reparación de sistemas informáticos </w:t>
      </w:r>
      <w:r w:rsidR="0075429B">
        <w:t>y instalació</w:t>
      </w:r>
      <w:r>
        <w:t>n de CRM</w:t>
      </w:r>
    </w:p>
    <w:p w:rsidR="00D70063" w:rsidRDefault="00185C17" w:rsidP="00185C17">
      <w:pPr>
        <w:pStyle w:val="Ttulo3"/>
      </w:pPr>
      <w:r>
        <w:t>Educación</w:t>
      </w:r>
    </w:p>
    <w:p w:rsidR="00185C17" w:rsidRDefault="00185C17" w:rsidP="00185C17">
      <w:pPr>
        <w:pStyle w:val="Ttulo4"/>
        <w:tabs>
          <w:tab w:val="right" w:pos="6293"/>
        </w:tabs>
      </w:pPr>
      <w:r>
        <w:t>Bachillerato científico</w:t>
      </w:r>
    </w:p>
    <w:p w:rsidR="00185C17" w:rsidRPr="00185C17" w:rsidRDefault="00185C17" w:rsidP="00185C17">
      <w:r>
        <w:t>Escola Sant Marc 2016</w:t>
      </w:r>
    </w:p>
    <w:p w:rsidR="00D70063" w:rsidRDefault="00185C17" w:rsidP="00D70063">
      <w:pPr>
        <w:pStyle w:val="Ttulo4"/>
      </w:pPr>
      <w:r>
        <w:t>Desarrollo de aplicaciones multiplataforma</w:t>
      </w:r>
    </w:p>
    <w:p w:rsidR="00D70063" w:rsidRDefault="00185C17" w:rsidP="00D70063">
      <w:r>
        <w:t>Escola d’estudis politècnics  2017-2019</w:t>
      </w:r>
    </w:p>
    <w:p w:rsidR="00185C17" w:rsidRDefault="00185C17" w:rsidP="00185C17">
      <w:pPr>
        <w:pStyle w:val="Ttulo4"/>
      </w:pPr>
      <w:r>
        <w:t>Desarrollo de aplicaciones web</w:t>
      </w:r>
    </w:p>
    <w:p w:rsidR="00185C17" w:rsidRDefault="00185C17" w:rsidP="00D70063">
      <w:r>
        <w:t>Escola d’estudis politècnics 2019-2020</w:t>
      </w:r>
    </w:p>
    <w:p w:rsidR="00D70063" w:rsidRDefault="00185C17" w:rsidP="00D70063">
      <w:pPr>
        <w:pStyle w:val="Ttulo3"/>
      </w:pPr>
      <w:r>
        <w:t>Idiomas</w:t>
      </w:r>
    </w:p>
    <w:p w:rsidR="00D70063" w:rsidRDefault="00185C17" w:rsidP="00D70063">
      <w:r w:rsidRPr="00185C17">
        <w:rPr>
          <w:u w:val="single"/>
        </w:rPr>
        <w:t>Catalán</w:t>
      </w:r>
      <w:r>
        <w:t xml:space="preserve"> – Nativo        </w:t>
      </w:r>
      <w:r w:rsidRPr="00185C17">
        <w:rPr>
          <w:u w:val="single"/>
        </w:rPr>
        <w:t>Español</w:t>
      </w:r>
      <w:r>
        <w:t xml:space="preserve"> – Nativo        </w:t>
      </w:r>
      <w:r w:rsidRPr="00185C17">
        <w:rPr>
          <w:u w:val="single"/>
        </w:rPr>
        <w:t>Inglés</w:t>
      </w:r>
      <w:r>
        <w:t xml:space="preserve"> – Nievel Medio</w:t>
      </w:r>
    </w:p>
    <w:p w:rsidR="00D70063" w:rsidRDefault="00185C17" w:rsidP="00185C17">
      <w:pPr>
        <w:pStyle w:val="Ttulo3"/>
      </w:pPr>
      <w:r>
        <w:t>Competencias</w:t>
      </w:r>
    </w:p>
    <w:p w:rsidR="00185C17" w:rsidRDefault="00185C17" w:rsidP="00185C17">
      <w:pPr>
        <w:pStyle w:val="Prrafode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JavaScript</w:t>
      </w:r>
      <w:r>
        <w:rPr>
          <w:lang w:eastAsia="ja-JP"/>
        </w:rPr>
        <w:tab/>
      </w:r>
      <w:r>
        <w:rPr>
          <w:lang w:eastAsia="ja-JP"/>
        </w:rPr>
        <w:tab/>
        <w:t>-  VUE</w:t>
      </w:r>
    </w:p>
    <w:p w:rsidR="00185C17" w:rsidRDefault="00185C17" w:rsidP="00185C17">
      <w:pPr>
        <w:pStyle w:val="Prrafode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TS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  <w:t>- Visual Code</w:t>
      </w:r>
    </w:p>
    <w:p w:rsidR="00185C17" w:rsidRDefault="00185C17" w:rsidP="00185C17">
      <w:pPr>
        <w:pStyle w:val="Prrafode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MySql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  <w:t>- Laravel</w:t>
      </w:r>
    </w:p>
    <w:p w:rsidR="00185C17" w:rsidRPr="00185C17" w:rsidRDefault="00185C17" w:rsidP="00185C17">
      <w:pPr>
        <w:pStyle w:val="Prrafode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Php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  <w:t>- Ionic</w:t>
      </w:r>
    </w:p>
    <w:sectPr w:rsidR="00185C17" w:rsidRPr="00185C17" w:rsidSect="00FD7C04">
      <w:headerReference w:type="default" r:id="rId8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CD2" w:rsidRDefault="00556CD2" w:rsidP="00187B92">
      <w:pPr>
        <w:spacing w:after="0" w:line="240" w:lineRule="auto"/>
      </w:pPr>
      <w:r>
        <w:separator/>
      </w:r>
    </w:p>
  </w:endnote>
  <w:endnote w:type="continuationSeparator" w:id="1">
    <w:p w:rsidR="00556CD2" w:rsidRDefault="00556CD2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CD2" w:rsidRDefault="00556CD2" w:rsidP="00187B92">
      <w:pPr>
        <w:spacing w:after="0" w:line="240" w:lineRule="auto"/>
      </w:pPr>
      <w:r>
        <w:separator/>
      </w:r>
    </w:p>
  </w:footnote>
  <w:footnote w:type="continuationSeparator" w:id="1">
    <w:p w:rsidR="00556CD2" w:rsidRDefault="00556CD2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8F2CCC">
        <w:pPr>
          <w:pStyle w:val="Encabezado"/>
        </w:pPr>
        <w:r>
          <w:fldChar w:fldCharType="begin"/>
        </w:r>
        <w:r w:rsidR="00187B92"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 w:rsidRPr="008F2CCC">
          <w:rPr>
            <w:noProof/>
            <w:lang w:eastAsia="en-US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89" type="#_x0000_t202" alt="Sidebar text box" style="position:absolute;left:0;text-align:left;margin-left:0;margin-top:0;width:169.2pt;height:666pt;z-index:251659264;visibility:visible;mso-left-percent:88;mso-wrap-distance-top:3.6pt;mso-wrap-distance-bottom:3.6pt;mso-position-horizontal-relative:page;mso-position-vertical-relative:margin;mso-left-percent: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<v:textbox inset="0,0,0,0">
                <w:txbxContent>
                  <w:tbl>
                    <w:tblPr>
                      <w:tblStyle w:val="Tablaconcuadrcula"/>
                      <w:tblW w:w="5000" w:type="pct"/>
                      <w:tblBorders>
                        <w:top w:val="single" w:sz="18" w:space="0" w:color="864A04" w:themeColor="accent1" w:themeShade="80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3399"/>
                    </w:tblGrid>
                    <w:tr w:rsidR="002C0739" w:rsidTr="002C0739">
                      <w:trPr>
                        <w:tblHeader/>
                      </w:trPr>
                      <w:tc>
                        <w:tcPr>
                          <w:tcW w:w="1959" w:type="dxa"/>
                        </w:tcPr>
                        <w:sdt>
                          <w:sdtPr>
                            <w:alias w:val="Your Name"/>
                            <w:tag w:val="Your Name"/>
                            <w:id w:val="1777370408"/>
                            <w:placeholder>
                              <w:docPart w:val="1E852FB96176421881F7C097B4795601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 w:multiLine="1"/>
                          </w:sdtPr>
                          <w:sdtContent>
                            <w:p w:rsidR="002C0739" w:rsidRPr="00187B92" w:rsidRDefault="00185C17" w:rsidP="00187B92">
                              <w:pPr>
                                <w:pStyle w:val="Ttulo"/>
                              </w:pPr>
                              <w:r>
                                <w:rPr>
                                  <w:lang w:val="es-ES"/>
                                </w:rPr>
                                <w:t>eduARD gomà</w:t>
                              </w:r>
                            </w:p>
                          </w:sdtContent>
                        </w:sdt>
                        <w:p w:rsidR="002C0739" w:rsidRPr="00970D57" w:rsidRDefault="008F2CCC" w:rsidP="00970D57">
                          <w:pPr>
                            <w:pStyle w:val="Subttulo"/>
                          </w:pPr>
                          <w:sdt>
                            <w:sdtPr>
                              <w:alias w:val="Position Title"/>
                              <w:tag w:val=""/>
                              <w:id w:val="839120990"/>
                              <w:placeholder>
                                <w:docPart w:val="6607CBD7053D4CF088B2D72439FA39DC"/>
                              </w:placeholder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r w:rsidR="002C0739">
                                <w:t>Position Title</w:t>
                              </w:r>
                            </w:sdtContent>
                          </w:sdt>
                        </w:p>
                      </w:tc>
                    </w:tr>
                  </w:tbl>
                  <w:p w:rsidR="009F0771" w:rsidRDefault="00556CD2"/>
                </w:txbxContent>
              </v:textbox>
              <w10:wrap type="square" anchorx="page" anchory="margin"/>
              <w10:anchorlock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E11F5"/>
    <w:multiLevelType w:val="hybridMultilevel"/>
    <w:tmpl w:val="CA4A0A1A"/>
    <w:lvl w:ilvl="0" w:tplc="C4708C6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F21FC"/>
    <w:multiLevelType w:val="hybridMultilevel"/>
    <w:tmpl w:val="D53023E2"/>
    <w:lvl w:ilvl="0" w:tplc="E816277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hdrShapeDefaults>
    <o:shapedefaults v:ext="edit" spidmax="13314"/>
    <o:shapelayout v:ext="edit">
      <o:idmap v:ext="edit" data="12"/>
    </o:shapelayout>
  </w:hdrShapeDefaults>
  <w:footnotePr>
    <w:footnote w:id="0"/>
    <w:footnote w:id="1"/>
  </w:footnotePr>
  <w:endnotePr>
    <w:endnote w:id="0"/>
    <w:endnote w:id="1"/>
  </w:endnotePr>
  <w:compat/>
  <w:rsids>
    <w:rsidRoot w:val="0075429B"/>
    <w:rsid w:val="00157B6F"/>
    <w:rsid w:val="00185C17"/>
    <w:rsid w:val="00187B92"/>
    <w:rsid w:val="00293B83"/>
    <w:rsid w:val="002C0739"/>
    <w:rsid w:val="0039505A"/>
    <w:rsid w:val="00486E5D"/>
    <w:rsid w:val="00556CD2"/>
    <w:rsid w:val="00581FC8"/>
    <w:rsid w:val="006A3CE7"/>
    <w:rsid w:val="006B6D95"/>
    <w:rsid w:val="0075429B"/>
    <w:rsid w:val="008C33FB"/>
    <w:rsid w:val="008F2CCC"/>
    <w:rsid w:val="00D70063"/>
    <w:rsid w:val="00E00607"/>
    <w:rsid w:val="00FD7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B6F"/>
  </w:style>
  <w:style w:type="paragraph" w:styleId="Ttulo1">
    <w:name w:val="heading 1"/>
    <w:basedOn w:val="Normal"/>
    <w:next w:val="Normal"/>
    <w:link w:val="Ttulo1C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Ttulo2">
    <w:name w:val="heading 2"/>
    <w:basedOn w:val="Normal"/>
    <w:link w:val="Ttulo2C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Ttulo3">
    <w:name w:val="heading 3"/>
    <w:basedOn w:val="Normal"/>
    <w:next w:val="Ttulo4"/>
    <w:link w:val="Ttulo3C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Ttulo4">
    <w:name w:val="heading 4"/>
    <w:basedOn w:val="Normal"/>
    <w:next w:val="Ttulo5"/>
    <w:link w:val="Ttulo4C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Encabezado">
    <w:name w:val="header"/>
    <w:basedOn w:val="Normal"/>
    <w:link w:val="EncabezadoC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aconcuadrcula">
    <w:name w:val="Table Grid"/>
    <w:basedOn w:val="Tabla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Textoennegrita">
    <w:name w:val="Strong"/>
    <w:basedOn w:val="Fuentedeprrafopredeter"/>
    <w:uiPriority w:val="22"/>
    <w:qFormat/>
    <w:rsid w:val="00D70063"/>
    <w:rPr>
      <w:b/>
      <w:bCs/>
    </w:rPr>
  </w:style>
  <w:style w:type="paragraph" w:styleId="Ttulo">
    <w:name w:val="Title"/>
    <w:basedOn w:val="Normal"/>
    <w:link w:val="TtuloC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tuloCar">
    <w:name w:val="Título Car"/>
    <w:basedOn w:val="Fuentedeprrafopredeter"/>
    <w:link w:val="Ttulo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tulo">
    <w:name w:val="Subtitle"/>
    <w:basedOn w:val="Normal"/>
    <w:link w:val="SubttuloC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tuloCar">
    <w:name w:val="Subtítulo Car"/>
    <w:basedOn w:val="Fuentedeprrafopredeter"/>
    <w:link w:val="Subttulo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7B92"/>
    <w:rPr>
      <w:rFonts w:eastAsiaTheme="minorEastAsia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187B9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5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C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unhideWhenUsed/>
    <w:qFormat/>
    <w:rsid w:val="00185C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\Downloads\tf1639279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B4FCE161D894D10B9349B1F8F9E0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34360-0664-41F6-999F-ADB818CDBDE4}"/>
      </w:docPartPr>
      <w:docPartBody>
        <w:p w:rsidR="00000000" w:rsidRDefault="00661E06">
          <w:pPr>
            <w:pStyle w:val="DB4FCE161D894D10B9349B1F8F9E0DD2"/>
          </w:pPr>
          <w:r>
            <w:rPr>
              <w:rStyle w:val="Textodelmarcadordeposicin"/>
            </w:rPr>
            <w:t>Your Name</w:t>
          </w:r>
        </w:p>
      </w:docPartBody>
    </w:docPart>
    <w:docPart>
      <w:docPartPr>
        <w:name w:val="1E852FB96176421881F7C097B4795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0B19A-FE93-46B0-B6EA-EA0EE5C3EEC3}"/>
      </w:docPartPr>
      <w:docPartBody>
        <w:p w:rsidR="00000000" w:rsidRDefault="00661E06">
          <w:pPr>
            <w:pStyle w:val="1E852FB96176421881F7C097B4795601"/>
          </w:pPr>
          <w:r>
            <w:t>Your Name</w:t>
          </w:r>
        </w:p>
      </w:docPartBody>
    </w:docPart>
    <w:docPart>
      <w:docPartPr>
        <w:name w:val="6607CBD7053D4CF088B2D72439FA3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AF264-5A42-4E81-9DF1-E8C3AC91A03D}"/>
      </w:docPartPr>
      <w:docPartBody>
        <w:p w:rsidR="00000000" w:rsidRDefault="00661E06">
          <w:pPr>
            <w:pStyle w:val="6607CBD7053D4CF088B2D72439FA39DC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5310B"/>
    <w:rsid w:val="00661E06"/>
    <w:rsid w:val="00E53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9B8AA60F10B49CA8B5E1EAACB143121">
    <w:name w:val="29B8AA60F10B49CA8B5E1EAACB143121"/>
  </w:style>
  <w:style w:type="paragraph" w:customStyle="1" w:styleId="5F9A80866DC44920A39CE5C36E27E446">
    <w:name w:val="5F9A80866DC44920A39CE5C36E27E446"/>
  </w:style>
  <w:style w:type="paragraph" w:customStyle="1" w:styleId="D7ECBCE195AF4CC0A8608F03DA234013">
    <w:name w:val="D7ECBCE195AF4CC0A8608F03DA234013"/>
  </w:style>
  <w:style w:type="paragraph" w:customStyle="1" w:styleId="B8AB1466B8BA4C8B95CEAC3483277CCD">
    <w:name w:val="B8AB1466B8BA4C8B95CEAC3483277CCD"/>
  </w:style>
  <w:style w:type="paragraph" w:customStyle="1" w:styleId="A42B882ABAFF4849B6FD141C1A9C1B1C">
    <w:name w:val="A42B882ABAFF4849B6FD141C1A9C1B1C"/>
  </w:style>
  <w:style w:type="paragraph" w:customStyle="1" w:styleId="3DC2D5D1D5F1437F89A4590973708D76">
    <w:name w:val="3DC2D5D1D5F1437F89A4590973708D76"/>
  </w:style>
  <w:style w:type="paragraph" w:customStyle="1" w:styleId="E5DC2E82A2FB406C844331CD5F82E835">
    <w:name w:val="E5DC2E82A2FB406C844331CD5F82E835"/>
  </w:style>
  <w:style w:type="paragraph" w:customStyle="1" w:styleId="E441C1BD130745E2A356A4674E7F54DF">
    <w:name w:val="E441C1BD130745E2A356A4674E7F54DF"/>
  </w:style>
  <w:style w:type="paragraph" w:customStyle="1" w:styleId="EE6AF12760474E1D8989FA8A8D11C379">
    <w:name w:val="EE6AF12760474E1D8989FA8A8D11C379"/>
  </w:style>
  <w:style w:type="paragraph" w:customStyle="1" w:styleId="26AA7D9CDE564F1E9C9B725D7632D193">
    <w:name w:val="26AA7D9CDE564F1E9C9B725D7632D193"/>
  </w:style>
  <w:style w:type="paragraph" w:customStyle="1" w:styleId="4BB750ED6ED348C9A1C0CAD958E520BF">
    <w:name w:val="4BB750ED6ED348C9A1C0CAD958E520BF"/>
  </w:style>
  <w:style w:type="paragraph" w:customStyle="1" w:styleId="FAF5E575C6284787AD8CDCF1163D8724">
    <w:name w:val="FAF5E575C6284787AD8CDCF1163D8724"/>
  </w:style>
  <w:style w:type="paragraph" w:customStyle="1" w:styleId="D7F3F349FA4F4EDEAFEF7B15A192BEDA">
    <w:name w:val="D7F3F349FA4F4EDEAFEF7B15A192BEDA"/>
  </w:style>
  <w:style w:type="paragraph" w:customStyle="1" w:styleId="70A419C421744DC191FD8B48EBEF4780">
    <w:name w:val="70A419C421744DC191FD8B48EBEF4780"/>
  </w:style>
  <w:style w:type="paragraph" w:customStyle="1" w:styleId="ACC2F0196C7341D5B24817EF7FD351CC">
    <w:name w:val="ACC2F0196C7341D5B24817EF7FD351CC"/>
  </w:style>
  <w:style w:type="paragraph" w:customStyle="1" w:styleId="3FA0DC9D06924F91BE3DE2C482B21D27">
    <w:name w:val="3FA0DC9D06924F91BE3DE2C482B21D27"/>
  </w:style>
  <w:style w:type="paragraph" w:customStyle="1" w:styleId="6E29D7252C8D4215A6FB76CB7E256CB0">
    <w:name w:val="6E29D7252C8D4215A6FB76CB7E256CB0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B4FCE161D894D10B9349B1F8F9E0DD2">
    <w:name w:val="DB4FCE161D894D10B9349B1F8F9E0DD2"/>
  </w:style>
  <w:style w:type="paragraph" w:customStyle="1" w:styleId="348D1530759D4CEAB8F014CA6ACB455A">
    <w:name w:val="348D1530759D4CEAB8F014CA6ACB455A"/>
  </w:style>
  <w:style w:type="paragraph" w:customStyle="1" w:styleId="730F88C654F446DAA00104B4E5636597">
    <w:name w:val="730F88C654F446DAA00104B4E5636597"/>
  </w:style>
  <w:style w:type="paragraph" w:customStyle="1" w:styleId="9BE8BB8C3E704902A97F7AA1860D6EFA">
    <w:name w:val="9BE8BB8C3E704902A97F7AA1860D6EFA"/>
  </w:style>
  <w:style w:type="paragraph" w:customStyle="1" w:styleId="30FBCE07695946F2BB1670C69284A921">
    <w:name w:val="30FBCE07695946F2BB1670C69284A921"/>
  </w:style>
  <w:style w:type="paragraph" w:customStyle="1" w:styleId="1205B0F47D2141B89D0F67764F76CA0F">
    <w:name w:val="1205B0F47D2141B89D0F67764F76CA0F"/>
  </w:style>
  <w:style w:type="paragraph" w:customStyle="1" w:styleId="2EE9985CCB0B43258F140D1FD9DC5B87">
    <w:name w:val="2EE9985CCB0B43258F140D1FD9DC5B87"/>
  </w:style>
  <w:style w:type="paragraph" w:customStyle="1" w:styleId="EB040C5580524808A820002036ABF2C1">
    <w:name w:val="EB040C5580524808A820002036ABF2C1"/>
  </w:style>
  <w:style w:type="paragraph" w:customStyle="1" w:styleId="AFE3D5D2792D48D08CF239CB70CD06B5">
    <w:name w:val="AFE3D5D2792D48D08CF239CB70CD06B5"/>
  </w:style>
  <w:style w:type="paragraph" w:customStyle="1" w:styleId="029094623E3E40AEBEC2C7E658EFAAE0">
    <w:name w:val="029094623E3E40AEBEC2C7E658EFAAE0"/>
  </w:style>
  <w:style w:type="paragraph" w:customStyle="1" w:styleId="1E852FB96176421881F7C097B4795601">
    <w:name w:val="1E852FB96176421881F7C097B4795601"/>
  </w:style>
  <w:style w:type="paragraph" w:customStyle="1" w:styleId="6607CBD7053D4CF088B2D72439FA39DC">
    <w:name w:val="6607CBD7053D4CF088B2D72439FA39DC"/>
  </w:style>
  <w:style w:type="paragraph" w:customStyle="1" w:styleId="424653A65C364C17ACBB8C1561DD0CAC">
    <w:name w:val="424653A65C364C17ACBB8C1561DD0CAC"/>
    <w:rsid w:val="00E5310B"/>
  </w:style>
  <w:style w:type="paragraph" w:customStyle="1" w:styleId="4D10CCFC6541410F844A2149E51D5CA3">
    <w:name w:val="4D10CCFC6541410F844A2149E51D5CA3"/>
    <w:rsid w:val="00E5310B"/>
  </w:style>
  <w:style w:type="paragraph" w:customStyle="1" w:styleId="41A2D2C946594476ACBF253712F8AED2">
    <w:name w:val="41A2D2C946594476ACBF253712F8AED2"/>
    <w:rsid w:val="00E5310B"/>
  </w:style>
  <w:style w:type="paragraph" w:customStyle="1" w:styleId="70A07CBB13074726BAF9EE78F54993A2">
    <w:name w:val="70A07CBB13074726BAF9EE78F54993A2"/>
    <w:rsid w:val="00E5310B"/>
  </w:style>
  <w:style w:type="paragraph" w:customStyle="1" w:styleId="82A00BC93F78403790493A11A38B642D">
    <w:name w:val="82A00BC93F78403790493A11A38B642D"/>
    <w:rsid w:val="00E531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tf16392793.dotx</Template>
  <TotalTime>33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 gomà</dc:creator>
  <cp:lastModifiedBy>edu gomà</cp:lastModifiedBy>
  <cp:revision>1</cp:revision>
  <dcterms:created xsi:type="dcterms:W3CDTF">2020-04-29T09:54:00Z</dcterms:created>
  <dcterms:modified xsi:type="dcterms:W3CDTF">2020-04-29T10:27:00Z</dcterms:modified>
</cp:coreProperties>
</file>